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FD" w:rsidRPr="002D272D" w:rsidRDefault="00CA212D" w:rsidP="00987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Listar</w:t>
      </w:r>
    </w:p>
    <w:p w:rsidR="00DA1D2E" w:rsidRDefault="00DA1D2E" w:rsidP="00DA1D2E">
      <w:pPr>
        <w:autoSpaceDE w:val="0"/>
        <w:autoSpaceDN w:val="0"/>
        <w:adjustRightInd w:val="0"/>
        <w:spacing w:line="360" w:lineRule="auto"/>
      </w:pPr>
    </w:p>
    <w:p w:rsidR="006A780A" w:rsidRDefault="00661403" w:rsidP="00DA1D2E">
      <w:pPr>
        <w:autoSpaceDE w:val="0"/>
        <w:autoSpaceDN w:val="0"/>
        <w:adjustRightInd w:val="0"/>
        <w:spacing w:line="360" w:lineRule="auto"/>
      </w:pPr>
      <w:r>
        <w:t>Setjið upp valmynd þar s</w:t>
      </w:r>
      <w:r w:rsidR="006A780A">
        <w:t>em hægt er að velja</w:t>
      </w:r>
      <w:r>
        <w:t xml:space="preserve"> </w:t>
      </w:r>
      <w:r w:rsidR="006A780A">
        <w:t>úr verkefnum hér að neðan.</w:t>
      </w:r>
    </w:p>
    <w:p w:rsidR="006A780A" w:rsidRDefault="006A780A" w:rsidP="00DA1D2E">
      <w:pPr>
        <w:autoSpaceDE w:val="0"/>
        <w:autoSpaceDN w:val="0"/>
        <w:adjustRightInd w:val="0"/>
        <w:spacing w:line="360" w:lineRule="auto"/>
      </w:pPr>
      <w:r>
        <w:t>H</w:t>
      </w:r>
      <w:r w:rsidR="00661403">
        <w:t>afið líka hætta möguleika</w:t>
      </w:r>
      <w:r>
        <w:t xml:space="preserve"> í valmyndinni.</w:t>
      </w:r>
    </w:p>
    <w:p w:rsidR="006A780A" w:rsidRDefault="006A780A" w:rsidP="00DA1D2E">
      <w:pPr>
        <w:autoSpaceDE w:val="0"/>
        <w:autoSpaceDN w:val="0"/>
        <w:adjustRightInd w:val="0"/>
        <w:spacing w:line="360" w:lineRule="auto"/>
      </w:pPr>
      <w:r>
        <w:t>E</w:t>
      </w:r>
      <w:r w:rsidR="00661403">
        <w:t xml:space="preserve">f valið er eitthvað annað en </w:t>
      </w:r>
      <w:r w:rsidR="008B0D89">
        <w:t xml:space="preserve">það sem er í valmynd </w:t>
      </w:r>
      <w:r w:rsidR="00661403">
        <w:t>koma skilaboðin „</w:t>
      </w:r>
      <w:r w:rsidR="008B0D89">
        <w:t>Ekki rétt val</w:t>
      </w:r>
      <w:r>
        <w:t xml:space="preserve">“ og valmyndin birtist aftur. </w:t>
      </w:r>
    </w:p>
    <w:p w:rsidR="00661403" w:rsidRDefault="006A780A" w:rsidP="00DA1D2E">
      <w:pPr>
        <w:autoSpaceDE w:val="0"/>
        <w:autoSpaceDN w:val="0"/>
        <w:adjustRightInd w:val="0"/>
        <w:spacing w:line="360" w:lineRule="auto"/>
      </w:pPr>
      <w:r>
        <w:t>Forritið h</w:t>
      </w:r>
      <w:r w:rsidR="00E81171">
        <w:t>ættir ekki keyrslu fyrr en notandi velur</w:t>
      </w:r>
      <w:r>
        <w:t xml:space="preserve"> að hætta.</w:t>
      </w:r>
    </w:p>
    <w:p w:rsidR="006A780A" w:rsidRPr="002D272D" w:rsidRDefault="006A780A" w:rsidP="00DA1D2E">
      <w:pPr>
        <w:autoSpaceDE w:val="0"/>
        <w:autoSpaceDN w:val="0"/>
        <w:adjustRightInd w:val="0"/>
        <w:spacing w:line="360" w:lineRule="auto"/>
      </w:pPr>
    </w:p>
    <w:p w:rsidR="00DA1D2E" w:rsidRPr="002D272D" w:rsidRDefault="00097E13" w:rsidP="00DA1D2E">
      <w:pPr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D272D">
        <w:rPr>
          <w:b/>
          <w:u w:val="single"/>
        </w:rPr>
        <w:t xml:space="preserve">Verkefni 1 </w:t>
      </w:r>
      <w:r w:rsidR="002853C0">
        <w:rPr>
          <w:b/>
          <w:u w:val="single"/>
        </w:rPr>
        <w:t>–</w:t>
      </w:r>
      <w:r w:rsidRPr="002D272D">
        <w:rPr>
          <w:b/>
          <w:u w:val="single"/>
        </w:rPr>
        <w:t xml:space="preserve"> </w:t>
      </w:r>
      <w:r w:rsidR="002853C0">
        <w:rPr>
          <w:b/>
          <w:u w:val="single"/>
        </w:rPr>
        <w:t>listi fyrir tölur</w:t>
      </w:r>
    </w:p>
    <w:p w:rsidR="00DA1D2E" w:rsidRDefault="008B0D89" w:rsidP="00DA1D2E">
      <w:pPr>
        <w:autoSpaceDE w:val="0"/>
        <w:autoSpaceDN w:val="0"/>
        <w:adjustRightInd w:val="0"/>
        <w:spacing w:line="360" w:lineRule="auto"/>
      </w:pPr>
      <w:r>
        <w:t>Hannið forrit sem tekur inn 7</w:t>
      </w:r>
      <w:r w:rsidR="00DA1D2E" w:rsidRPr="002D272D">
        <w:t xml:space="preserve"> </w:t>
      </w:r>
      <w:r w:rsidR="002853C0">
        <w:t>tölur</w:t>
      </w:r>
      <w:r w:rsidR="00DA1D2E" w:rsidRPr="002D272D">
        <w:t xml:space="preserve">  og setur þær inn í fylki sem heitir  </w:t>
      </w:r>
      <w:r w:rsidR="002853C0">
        <w:rPr>
          <w:rFonts w:ascii="Consolas" w:hAnsi="Consolas" w:cs="Consolas"/>
          <w:sz w:val="19"/>
          <w:szCs w:val="19"/>
        </w:rPr>
        <w:t>talnalisti</w:t>
      </w:r>
      <w:r w:rsidR="00DA1D2E" w:rsidRPr="002D272D">
        <w:t xml:space="preserve">.  </w:t>
      </w:r>
      <w:r w:rsidR="002853C0">
        <w:t xml:space="preserve">Til að setja tölurnar í listann </w:t>
      </w:r>
      <w:r w:rsidR="006A780A">
        <w:t>á</w:t>
      </w:r>
      <w:r w:rsidR="00E5393C">
        <w:t xml:space="preserve"> að nota forlykkju.</w:t>
      </w:r>
    </w:p>
    <w:p w:rsidR="00DA1D2E" w:rsidRPr="002D272D" w:rsidRDefault="00DA1D2E" w:rsidP="002853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D272D">
        <w:t>Síðan á forritið að finna út s</w:t>
      </w:r>
      <w:r w:rsidR="002853C0">
        <w:t>tærstu og minnstu tölu listans</w:t>
      </w:r>
      <w:r w:rsidRPr="002D272D">
        <w:t xml:space="preserve">, meðaltal og summu. </w:t>
      </w:r>
    </w:p>
    <w:p w:rsidR="00DA1D2E" w:rsidRPr="002D272D" w:rsidRDefault="00DA1D2E" w:rsidP="002853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2D272D">
        <w:t>Raðið fylkinu upp eftir stærð t</w:t>
      </w:r>
      <w:r w:rsidR="002853C0">
        <w:t>alnanna</w:t>
      </w:r>
      <w:r w:rsidRPr="002D272D">
        <w:t xml:space="preserve">. </w:t>
      </w:r>
    </w:p>
    <w:p w:rsidR="00DA1D2E" w:rsidRPr="002D272D" w:rsidRDefault="002853C0" w:rsidP="00DA1D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Sýnið listann með því að nota FOR slaufu. Hafið semíkommu(;) á milli talnanna</w:t>
      </w:r>
    </w:p>
    <w:p w:rsidR="00DA1D2E" w:rsidRDefault="00DA1D2E" w:rsidP="002853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2D272D">
        <w:t>Að lokum skal kom</w:t>
      </w:r>
      <w:r w:rsidR="006A780A">
        <w:t xml:space="preserve">a fram hvaða tölur eru undir eða jafnt og </w:t>
      </w:r>
      <w:r w:rsidR="008B0D89">
        <w:t>50,5</w:t>
      </w:r>
      <w:r w:rsidRPr="002D272D">
        <w:t xml:space="preserve"> og hvað þær eru margar.</w:t>
      </w:r>
    </w:p>
    <w:p w:rsidR="002853C0" w:rsidRPr="002853C0" w:rsidRDefault="002853C0" w:rsidP="002853C0">
      <w:pPr>
        <w:pStyle w:val="ListParagraph"/>
        <w:autoSpaceDE w:val="0"/>
        <w:autoSpaceDN w:val="0"/>
        <w:adjustRightInd w:val="0"/>
        <w:spacing w:line="360" w:lineRule="auto"/>
        <w:rPr>
          <w:i/>
          <w:u w:val="single"/>
        </w:rPr>
      </w:pPr>
      <w:r w:rsidRPr="002853C0">
        <w:rPr>
          <w:i/>
          <w:u w:val="single"/>
        </w:rPr>
        <w:t>Smá hjálp</w:t>
      </w:r>
    </w:p>
    <w:p w:rsidR="00DA1D2E" w:rsidRPr="002D272D" w:rsidRDefault="008B0D89" w:rsidP="002853C0">
      <w:pPr>
        <w:pStyle w:val="ListParagraph"/>
        <w:autoSpaceDE w:val="0"/>
        <w:autoSpaceDN w:val="0"/>
        <w:adjustRightInd w:val="0"/>
        <w:spacing w:line="360" w:lineRule="auto"/>
      </w:pPr>
      <w:r>
        <w:t>Hérna notið</w:t>
      </w:r>
      <w:r w:rsidR="00DA1D2E" w:rsidRPr="002D272D">
        <w:t xml:space="preserve"> þið líka f</w:t>
      </w:r>
      <w:r w:rsidR="00E5393C">
        <w:t>or</w:t>
      </w:r>
      <w:r w:rsidR="00661403">
        <w:t>-</w:t>
      </w:r>
      <w:r w:rsidR="00E5393C">
        <w:t xml:space="preserve">lykkju </w:t>
      </w:r>
      <w:r w:rsidR="0059475C">
        <w:t xml:space="preserve">sem </w:t>
      </w:r>
      <w:r w:rsidR="00E5393C">
        <w:t>fer í gegnum allt fylkið og svo er if-skilyrðissetning</w:t>
      </w:r>
      <w:r w:rsidR="00DA1D2E" w:rsidRPr="002D272D">
        <w:t xml:space="preserve"> þar sem athugar gildin </w:t>
      </w:r>
      <w:r>
        <w:t xml:space="preserve">í </w:t>
      </w:r>
      <w:r w:rsidR="00DA1D2E" w:rsidRPr="002D272D">
        <w:t xml:space="preserve">hverju og einu staki í </w:t>
      </w:r>
      <w:r w:rsidR="0059475C">
        <w:t>listanum</w:t>
      </w:r>
      <w:r w:rsidR="006A780A">
        <w:t xml:space="preserve">, hvort gildið sé undir eða jafnt og </w:t>
      </w:r>
      <w:r>
        <w:t>50,5</w:t>
      </w:r>
      <w:r w:rsidR="00E5393C">
        <w:t>. Inn í if-blokkinni</w:t>
      </w:r>
      <w:r w:rsidR="00DA1D2E" w:rsidRPr="002D272D">
        <w:t xml:space="preserve"> er </w:t>
      </w:r>
      <w:r w:rsidR="007B3943">
        <w:t xml:space="preserve">viðkomandi tala birt og </w:t>
      </w:r>
      <w:r w:rsidR="00DA1D2E" w:rsidRPr="002D272D">
        <w:t>síðan counter sem tel</w:t>
      </w:r>
      <w:r w:rsidR="007B3943">
        <w:t>ur hve oft farið er inn í hana. Þ</w:t>
      </w:r>
      <w:r w:rsidR="00DA1D2E" w:rsidRPr="002D272D">
        <w:t>að segir okkur s</w:t>
      </w:r>
      <w:r w:rsidR="00750299">
        <w:t xml:space="preserve">íðan hve mörg stök eru undir </w:t>
      </w:r>
      <w:r w:rsidR="007B3943">
        <w:t xml:space="preserve">eða jafnt og </w:t>
      </w:r>
      <w:r>
        <w:t>50,5</w:t>
      </w:r>
      <w:r w:rsidR="00750299">
        <w:t xml:space="preserve"> eftir að komið er út úr lykkjunni</w:t>
      </w:r>
      <w:r w:rsidR="00DA1D2E" w:rsidRPr="002D272D">
        <w:t>.</w:t>
      </w:r>
    </w:p>
    <w:p w:rsidR="00DA1D2E" w:rsidRPr="002D272D" w:rsidRDefault="00DA1D2E" w:rsidP="00DA1D2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A1D2E" w:rsidRDefault="00097E13" w:rsidP="00DA1D2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D272D">
        <w:rPr>
          <w:b/>
          <w:u w:val="single"/>
        </w:rPr>
        <w:t xml:space="preserve">Verkefni 2 - </w:t>
      </w:r>
      <w:r w:rsidR="00DA1D2E" w:rsidRPr="002D272D">
        <w:rPr>
          <w:b/>
          <w:u w:val="single"/>
        </w:rPr>
        <w:t>Random-tölur</w:t>
      </w:r>
    </w:p>
    <w:p w:rsidR="00DA1D2E" w:rsidRPr="002D272D" w:rsidRDefault="00DA1D2E" w:rsidP="00DA1D2E">
      <w:pPr>
        <w:spacing w:line="360" w:lineRule="auto"/>
      </w:pPr>
      <w:r w:rsidRPr="002D272D">
        <w:t>Búið til forrit sem tekur i</w:t>
      </w:r>
      <w:r w:rsidR="00661403">
        <w:t xml:space="preserve">nn </w:t>
      </w:r>
      <w:r w:rsidR="008B0D89">
        <w:t>70</w:t>
      </w:r>
      <w:r w:rsidR="00661403">
        <w:t xml:space="preserve"> Randomtölur  á bilinu 1-</w:t>
      </w:r>
      <w:r w:rsidR="008B0D89">
        <w:t>500</w:t>
      </w:r>
      <w:r w:rsidRPr="002D272D">
        <w:t xml:space="preserve"> og setur þær inn</w:t>
      </w:r>
      <w:r w:rsidR="008B0D89">
        <w:t xml:space="preserve"> </w:t>
      </w:r>
      <w:r w:rsidRPr="002D272D">
        <w:t xml:space="preserve">í </w:t>
      </w:r>
      <w:r w:rsidR="0059475C">
        <w:t>lista</w:t>
      </w:r>
      <w:r w:rsidRPr="002D272D">
        <w:t xml:space="preserve">. </w:t>
      </w:r>
    </w:p>
    <w:p w:rsidR="00DA1D2E" w:rsidRPr="002D272D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>Forritið á síðan að</w:t>
      </w:r>
      <w:r w:rsidR="00661403">
        <w:t xml:space="preserve"> birta þessar tölur í 4 dálkum</w:t>
      </w:r>
      <w:r w:rsidR="0059475C">
        <w:t>(fjórar tölur í línu)</w:t>
      </w:r>
      <w:r w:rsidR="00661403">
        <w:t xml:space="preserve"> í þe</w:t>
      </w:r>
      <w:r w:rsidR="008B0D89">
        <w:t>i</w:t>
      </w:r>
      <w:r w:rsidR="00661403">
        <w:t>rri röð sem þær koma inn</w:t>
      </w:r>
      <w:r w:rsidRPr="002D272D">
        <w:t xml:space="preserve">. </w:t>
      </w:r>
    </w:p>
    <w:p w:rsidR="00DA1D2E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 xml:space="preserve">Forritið á að birta stærstu töluna og minnstu í </w:t>
      </w:r>
      <w:r w:rsidR="0059475C">
        <w:t>listanum</w:t>
      </w:r>
      <w:r w:rsidRPr="002D272D">
        <w:t xml:space="preserve">. </w:t>
      </w:r>
    </w:p>
    <w:p w:rsidR="00661403" w:rsidRPr="002D272D" w:rsidRDefault="00661403" w:rsidP="00661403">
      <w:pPr>
        <w:pStyle w:val="ListParagraph"/>
        <w:numPr>
          <w:ilvl w:val="0"/>
          <w:numId w:val="2"/>
        </w:numPr>
        <w:spacing w:line="276" w:lineRule="auto"/>
      </w:pPr>
      <w:r w:rsidRPr="002D272D">
        <w:t xml:space="preserve">Forritið á síðan </w:t>
      </w:r>
      <w:r>
        <w:t xml:space="preserve">að birta </w:t>
      </w:r>
      <w:r w:rsidR="00CA212D">
        <w:t>listann</w:t>
      </w:r>
      <w:r>
        <w:t xml:space="preserve"> í </w:t>
      </w:r>
      <w:r w:rsidR="00CA212D">
        <w:t>öfugri</w:t>
      </w:r>
      <w:r w:rsidR="00CA212D" w:rsidRPr="002D272D">
        <w:t xml:space="preserve"> röð</w:t>
      </w:r>
      <w:r w:rsidR="00CA212D">
        <w:t xml:space="preserve">  </w:t>
      </w:r>
      <w:r>
        <w:t xml:space="preserve">6 </w:t>
      </w:r>
      <w:r w:rsidR="00CA212D">
        <w:t>tölur í línu</w:t>
      </w:r>
      <w:r w:rsidRPr="002D272D">
        <w:t xml:space="preserve">. </w:t>
      </w:r>
    </w:p>
    <w:p w:rsidR="00DA1D2E" w:rsidRPr="002D272D" w:rsidRDefault="00DA1D2E" w:rsidP="002D272D">
      <w:pPr>
        <w:pStyle w:val="ListParagraph"/>
        <w:numPr>
          <w:ilvl w:val="0"/>
          <w:numId w:val="2"/>
        </w:numPr>
        <w:spacing w:line="276" w:lineRule="auto"/>
      </w:pPr>
      <w:r w:rsidRPr="002D272D">
        <w:t>Foritið á síðan að segja notandanum hv</w:t>
      </w:r>
      <w:r w:rsidR="00661403">
        <w:t>að margar tölur eru á bilinu 1-</w:t>
      </w:r>
      <w:r w:rsidR="008B0D89">
        <w:t>250</w:t>
      </w:r>
      <w:r w:rsidR="00661403">
        <w:t xml:space="preserve"> og </w:t>
      </w:r>
      <w:r w:rsidR="008B0D89">
        <w:t>251</w:t>
      </w:r>
      <w:r w:rsidR="00661403">
        <w:t>-</w:t>
      </w:r>
      <w:r w:rsidR="008B0D89">
        <w:t>500</w:t>
      </w:r>
      <w:r w:rsidRPr="002D272D">
        <w:t>.</w:t>
      </w:r>
    </w:p>
    <w:p w:rsidR="005443CC" w:rsidRDefault="00544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0299" w:rsidRDefault="00750299" w:rsidP="00750299">
      <w:pPr>
        <w:rPr>
          <w:b/>
          <w:u w:val="single"/>
        </w:rPr>
      </w:pPr>
    </w:p>
    <w:p w:rsidR="005443CC" w:rsidRDefault="005443CC" w:rsidP="005443CC">
      <w:pPr>
        <w:spacing w:after="120"/>
        <w:rPr>
          <w:b/>
          <w:u w:val="single"/>
        </w:rPr>
      </w:pPr>
    </w:p>
    <w:p w:rsidR="002D272D" w:rsidRPr="002D272D" w:rsidRDefault="00661403" w:rsidP="005443CC">
      <w:pPr>
        <w:spacing w:after="1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Verkefni 3</w:t>
      </w:r>
      <w:r w:rsidR="00097E13" w:rsidRPr="002D272D">
        <w:rPr>
          <w:b/>
          <w:u w:val="single"/>
        </w:rPr>
        <w:t xml:space="preserve"> </w:t>
      </w:r>
      <w:r w:rsidR="002D272D">
        <w:rPr>
          <w:b/>
          <w:u w:val="single"/>
        </w:rPr>
        <w:t>-</w:t>
      </w:r>
      <w:r w:rsidR="00CA212D">
        <w:rPr>
          <w:b/>
          <w:u w:val="single"/>
        </w:rPr>
        <w:t>Strengjalisti</w:t>
      </w:r>
      <w:r w:rsidR="002D272D" w:rsidRPr="002D272D">
        <w:rPr>
          <w:b/>
          <w:u w:val="single"/>
        </w:rPr>
        <w:t xml:space="preserve"> </w:t>
      </w:r>
    </w:p>
    <w:p w:rsidR="00750299" w:rsidRDefault="002D272D" w:rsidP="00750299">
      <w:pPr>
        <w:autoSpaceDE w:val="0"/>
        <w:autoSpaceDN w:val="0"/>
        <w:adjustRightInd w:val="0"/>
        <w:spacing w:line="360" w:lineRule="auto"/>
      </w:pPr>
      <w:r w:rsidRPr="002D272D">
        <w:t>Hannið fo</w:t>
      </w:r>
      <w:r w:rsidR="008B0D89">
        <w:t>rrit sem tekur inn 5</w:t>
      </w:r>
      <w:r>
        <w:t xml:space="preserve"> nöfn</w:t>
      </w:r>
      <w:r w:rsidR="00AF2E2B">
        <w:t xml:space="preserve">  og setur þau</w:t>
      </w:r>
      <w:r w:rsidRPr="002D272D">
        <w:t xml:space="preserve"> inn í </w:t>
      </w:r>
      <w:r w:rsidR="00AF2E2B">
        <w:t>strengja</w:t>
      </w:r>
      <w:r w:rsidR="0059475C">
        <w:t>lista sem nefnist</w:t>
      </w:r>
      <w:r w:rsidRPr="002D272D">
        <w:t xml:space="preserve">  </w:t>
      </w:r>
      <w:r w:rsidR="0059475C">
        <w:rPr>
          <w:rFonts w:ascii="Consolas" w:hAnsi="Consolas" w:cs="Consolas"/>
          <w:sz w:val="19"/>
          <w:szCs w:val="19"/>
        </w:rPr>
        <w:t>nafnalisti</w:t>
      </w:r>
      <w:r w:rsidRPr="002D272D">
        <w:t xml:space="preserve">. </w:t>
      </w:r>
    </w:p>
    <w:p w:rsidR="00750299" w:rsidRDefault="00750299" w:rsidP="00750299">
      <w:pPr>
        <w:autoSpaceDE w:val="0"/>
        <w:autoSpaceDN w:val="0"/>
        <w:adjustRightInd w:val="0"/>
        <w:spacing w:line="360" w:lineRule="auto"/>
      </w:pPr>
      <w:r>
        <w:t xml:space="preserve">Til að </w:t>
      </w:r>
      <w:r w:rsidR="0059475C">
        <w:t>setja nöfn inn í listann</w:t>
      </w:r>
      <w:r>
        <w:t xml:space="preserve"> á að nota forlykkju.</w:t>
      </w:r>
    </w:p>
    <w:p w:rsidR="00FB064D" w:rsidRDefault="00F11D3D" w:rsidP="00AF2E2B">
      <w:pPr>
        <w:spacing w:after="120" w:line="360" w:lineRule="auto"/>
      </w:pPr>
      <w:r>
        <w:lastRenderedPageBreak/>
        <w:t>Það á að vera hægt að birta nöfnin í stafrófsröð, birta nöfnin í öfugri stafrófsröð birta nafn eftir því númer hvaða nafn er valið.</w:t>
      </w:r>
      <w:r w:rsidR="00750299">
        <w:t xml:space="preserve"> Notið nýja valmynd hér.</w:t>
      </w:r>
    </w:p>
    <w:p w:rsidR="00750299" w:rsidRPr="002D272D" w:rsidRDefault="00750299" w:rsidP="00AF2E2B">
      <w:pPr>
        <w:spacing w:after="120" w:line="360" w:lineRule="auto"/>
      </w:pPr>
      <w:r>
        <w:t xml:space="preserve">Setjið nöfnin í </w:t>
      </w:r>
      <w:r w:rsidR="0059475C">
        <w:t>nýjan lista</w:t>
      </w:r>
      <w:r>
        <w:t xml:space="preserve"> þegar valið er að birta nöfn í stafrófsröð eða öfugri stafrófsröð.</w:t>
      </w:r>
    </w:p>
    <w:p w:rsidR="00F11D3D" w:rsidRDefault="00750299" w:rsidP="00AF2E2B">
      <w:pPr>
        <w:autoSpaceDE w:val="0"/>
        <w:autoSpaceDN w:val="0"/>
        <w:adjustRightInd w:val="0"/>
        <w:spacing w:line="360" w:lineRule="auto"/>
      </w:pPr>
      <w:r>
        <w:t>Valmyndin bý</w:t>
      </w:r>
      <w:r w:rsidR="0059475C">
        <w:t>ð</w:t>
      </w:r>
      <w:r>
        <w:t>ur upp á að</w:t>
      </w:r>
      <w:r w:rsidR="00F11D3D">
        <w:t>:</w:t>
      </w:r>
    </w:p>
    <w:p w:rsidR="00750299" w:rsidRDefault="0059475C" w:rsidP="007502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B</w:t>
      </w:r>
      <w:r w:rsidR="00750299">
        <w:t>irta nöfnin óraðað.</w:t>
      </w:r>
    </w:p>
    <w:p w:rsidR="00AF2E2B" w:rsidRDefault="0059475C" w:rsidP="007502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Raða</w:t>
      </w:r>
      <w:r w:rsidR="00F11D3D">
        <w:t xml:space="preserve"> nöfnunum í stafrófsröð og birta.</w:t>
      </w:r>
    </w:p>
    <w:p w:rsidR="00F11D3D" w:rsidRDefault="0059475C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Raða</w:t>
      </w:r>
      <w:r w:rsidR="00F11D3D">
        <w:t xml:space="preserve"> nöfnunum í öfuga stafrófsröð og birta.</w:t>
      </w:r>
    </w:p>
    <w:p w:rsidR="00F11D3D" w:rsidRDefault="0059475C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B</w:t>
      </w:r>
      <w:r w:rsidR="00F11D3D">
        <w:t>irta eitt nafn</w:t>
      </w:r>
      <w:r w:rsidR="0097463F">
        <w:t xml:space="preserve"> </w:t>
      </w:r>
      <w:r w:rsidR="00F11D3D">
        <w:t>eftir því hvað</w:t>
      </w:r>
      <w:r w:rsidR="008B0D89">
        <w:t>a númer 1-5</w:t>
      </w:r>
      <w:r w:rsidR="0097463F">
        <w:t xml:space="preserve"> var valið</w:t>
      </w:r>
      <w:r w:rsidR="00F11D3D">
        <w:t>.</w:t>
      </w:r>
    </w:p>
    <w:p w:rsidR="00750299" w:rsidRDefault="00750299" w:rsidP="00F1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Hætta í verkefni 3.</w:t>
      </w:r>
    </w:p>
    <w:p w:rsidR="00F11D3D" w:rsidRDefault="00750299" w:rsidP="00F11D3D">
      <w:pPr>
        <w:autoSpaceDE w:val="0"/>
        <w:autoSpaceDN w:val="0"/>
        <w:adjustRightInd w:val="0"/>
        <w:spacing w:line="360" w:lineRule="auto"/>
      </w:pPr>
      <w:r>
        <w:t>Þetta verkefni hættir ekki ke</w:t>
      </w:r>
      <w:r w:rsidR="00E81171">
        <w:t>yrslu fyrri en notandi velur að hætta í því</w:t>
      </w:r>
      <w:r>
        <w:t>.</w:t>
      </w:r>
    </w:p>
    <w:p w:rsidR="005443CC" w:rsidRDefault="005443CC" w:rsidP="00F11D3D">
      <w:pPr>
        <w:autoSpaceDE w:val="0"/>
        <w:autoSpaceDN w:val="0"/>
        <w:adjustRightInd w:val="0"/>
        <w:spacing w:line="360" w:lineRule="auto"/>
      </w:pPr>
    </w:p>
    <w:p w:rsidR="00E81171" w:rsidRDefault="00E81171" w:rsidP="00CA212D">
      <w:pPr>
        <w:spacing w:after="120"/>
        <w:rPr>
          <w:b/>
          <w:u w:val="single"/>
        </w:rPr>
      </w:pPr>
      <w:r>
        <w:rPr>
          <w:b/>
          <w:u w:val="single"/>
        </w:rPr>
        <w:t>Verkefni 4</w:t>
      </w:r>
      <w:r w:rsidRPr="002D272D">
        <w:rPr>
          <w:b/>
          <w:u w:val="single"/>
        </w:rPr>
        <w:t xml:space="preserve"> </w:t>
      </w:r>
      <w:r w:rsidR="007B3943">
        <w:rPr>
          <w:b/>
          <w:u w:val="single"/>
        </w:rPr>
        <w:t>–</w:t>
      </w:r>
      <w:r w:rsidRPr="002D272D">
        <w:rPr>
          <w:b/>
          <w:u w:val="single"/>
        </w:rPr>
        <w:t xml:space="preserve"> </w:t>
      </w:r>
      <w:r w:rsidR="007B3943">
        <w:rPr>
          <w:b/>
          <w:u w:val="single"/>
        </w:rPr>
        <w:t xml:space="preserve">Fjöldi </w:t>
      </w:r>
      <w:r w:rsidR="00407245">
        <w:rPr>
          <w:b/>
          <w:u w:val="single"/>
        </w:rPr>
        <w:t xml:space="preserve">teningakasta </w:t>
      </w:r>
      <w:r w:rsidR="007B3943">
        <w:rPr>
          <w:b/>
          <w:u w:val="single"/>
        </w:rPr>
        <w:t>ákveðinn af notanda</w:t>
      </w:r>
    </w:p>
    <w:p w:rsidR="00E81171" w:rsidRDefault="007B3943" w:rsidP="00F11D3D">
      <w:pPr>
        <w:autoSpaceDE w:val="0"/>
        <w:autoSpaceDN w:val="0"/>
        <w:adjustRightInd w:val="0"/>
        <w:spacing w:line="360" w:lineRule="auto"/>
      </w:pPr>
      <w:r>
        <w:t>Hannið forrit sem spyr notanda hve oft hann vill kasta einum 6-hliða tening</w:t>
      </w:r>
      <w:r w:rsidR="00CA212D">
        <w:t>i</w:t>
      </w:r>
      <w:r w:rsidR="00407245">
        <w:t xml:space="preserve">, forritið </w:t>
      </w:r>
      <w:r w:rsidR="00107A9B">
        <w:t>f</w:t>
      </w:r>
      <w:r w:rsidR="00407245">
        <w:t>ramkvæmir síðan ran</w:t>
      </w:r>
      <w:r w:rsidR="0014737B">
        <w:t>dom teningakast og birtir</w:t>
      </w:r>
      <w:r w:rsidR="00CA212D">
        <w:t xml:space="preserve"> niðurstöðu</w:t>
      </w:r>
      <w:r w:rsidR="00407245">
        <w:t xml:space="preserve"> eins oft og notandinn bað um.</w:t>
      </w:r>
    </w:p>
    <w:p w:rsidR="0014737B" w:rsidRDefault="00407245" w:rsidP="00F11D3D">
      <w:pPr>
        <w:autoSpaceDE w:val="0"/>
        <w:autoSpaceDN w:val="0"/>
        <w:adjustRightInd w:val="0"/>
        <w:spacing w:line="360" w:lineRule="auto"/>
      </w:pPr>
      <w:r>
        <w:t>Síðan á forritið að birt</w:t>
      </w:r>
      <w:r w:rsidR="00CA212D">
        <w:t>a hve oft hver tala kom upp, hvaða tala</w:t>
      </w:r>
      <w:r>
        <w:t xml:space="preserve"> kom oftast upp og hv</w:t>
      </w:r>
      <w:r w:rsidR="00CA212D">
        <w:t xml:space="preserve">aða tala </w:t>
      </w:r>
      <w:r>
        <w:t xml:space="preserve"> sjaldnast.</w:t>
      </w:r>
    </w:p>
    <w:p w:rsidR="005443CC" w:rsidRDefault="005443CC" w:rsidP="00F11D3D">
      <w:pPr>
        <w:autoSpaceDE w:val="0"/>
        <w:autoSpaceDN w:val="0"/>
        <w:adjustRightInd w:val="0"/>
        <w:spacing w:line="360" w:lineRule="auto"/>
      </w:pPr>
    </w:p>
    <w:p w:rsidR="0014737B" w:rsidRPr="002D272D" w:rsidRDefault="0014737B" w:rsidP="00CA212D">
      <w:pPr>
        <w:spacing w:after="120"/>
        <w:rPr>
          <w:b/>
          <w:u w:val="single"/>
        </w:rPr>
      </w:pPr>
      <w:r>
        <w:rPr>
          <w:b/>
          <w:u w:val="single"/>
        </w:rPr>
        <w:t>Verkefni 5</w:t>
      </w:r>
      <w:r w:rsidRPr="002D272D">
        <w:rPr>
          <w:b/>
          <w:u w:val="single"/>
        </w:rPr>
        <w:t xml:space="preserve"> </w:t>
      </w:r>
      <w:r w:rsidR="00CA212D">
        <w:rPr>
          <w:b/>
          <w:u w:val="single"/>
        </w:rPr>
        <w:t>–Skráning í áfanga</w:t>
      </w:r>
      <w:r w:rsidRPr="002D272D">
        <w:rPr>
          <w:b/>
          <w:u w:val="single"/>
        </w:rPr>
        <w:t xml:space="preserve"> </w:t>
      </w:r>
    </w:p>
    <w:p w:rsidR="00407245" w:rsidRDefault="00107A9B" w:rsidP="00F11D3D">
      <w:pPr>
        <w:autoSpaceDE w:val="0"/>
        <w:autoSpaceDN w:val="0"/>
        <w:adjustRightInd w:val="0"/>
        <w:spacing w:line="360" w:lineRule="auto"/>
      </w:pPr>
      <w:r>
        <w:t>H</w:t>
      </w:r>
      <w:r w:rsidR="0014737B">
        <w:t>annið forrit sem spyr notanda</w:t>
      </w:r>
      <w:r>
        <w:t xml:space="preserve"> </w:t>
      </w:r>
      <w:r w:rsidR="0014737B">
        <w:t>hve margir eru skráðir í hópinn FOR1</w:t>
      </w:r>
      <w:r w:rsidR="0059475C">
        <w:t>TÖ05B</w:t>
      </w:r>
      <w:r w:rsidR="0014737B">
        <w:t>U</w:t>
      </w:r>
      <w:r>
        <w:t>.</w:t>
      </w:r>
    </w:p>
    <w:p w:rsidR="00107A9B" w:rsidRDefault="00107A9B" w:rsidP="00F11D3D">
      <w:pPr>
        <w:autoSpaceDE w:val="0"/>
        <w:autoSpaceDN w:val="0"/>
        <w:adjustRightInd w:val="0"/>
        <w:spacing w:line="360" w:lineRule="auto"/>
      </w:pPr>
      <w:r>
        <w:t>Þá spyr forritið um nöfn þátt</w:t>
      </w:r>
      <w:r w:rsidR="00CA212D">
        <w:t>t</w:t>
      </w:r>
      <w:r>
        <w:t>akenda og setur í s</w:t>
      </w:r>
      <w:r w:rsidR="0059475C">
        <w:t xml:space="preserve">trengjalista. </w:t>
      </w:r>
      <w:r w:rsidR="00CA212D">
        <w:t xml:space="preserve">Raðið síðan listanum eftir stafrófsröð  og birtið eitt nafn í línu </w:t>
      </w:r>
      <w:r w:rsidR="00D45DAF">
        <w:t>.</w:t>
      </w:r>
    </w:p>
    <w:sectPr w:rsidR="00107A9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12D" w:rsidRDefault="00CA212D" w:rsidP="000C41B9">
      <w:r>
        <w:separator/>
      </w:r>
    </w:p>
  </w:endnote>
  <w:endnote w:type="continuationSeparator" w:id="0">
    <w:p w:rsidR="00CA212D" w:rsidRDefault="00CA212D" w:rsidP="000C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12D" w:rsidRDefault="00CA212D" w:rsidP="000C41B9">
      <w:r>
        <w:separator/>
      </w:r>
    </w:p>
  </w:footnote>
  <w:footnote w:type="continuationSeparator" w:id="0">
    <w:p w:rsidR="00CA212D" w:rsidRDefault="00CA212D" w:rsidP="000C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2D" w:rsidRPr="002D272D" w:rsidRDefault="00CA212D" w:rsidP="002D272D">
    <w:pPr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 xml:space="preserve">FOR1TÖ05BU – Upprifjun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6DA"/>
    <w:multiLevelType w:val="hybridMultilevel"/>
    <w:tmpl w:val="E0663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14DF"/>
    <w:multiLevelType w:val="hybridMultilevel"/>
    <w:tmpl w:val="552038E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0626"/>
    <w:multiLevelType w:val="hybridMultilevel"/>
    <w:tmpl w:val="48648B7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FC7"/>
    <w:multiLevelType w:val="hybridMultilevel"/>
    <w:tmpl w:val="FE0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AFC"/>
    <w:multiLevelType w:val="hybridMultilevel"/>
    <w:tmpl w:val="CDE08E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94233"/>
    <w:multiLevelType w:val="hybridMultilevel"/>
    <w:tmpl w:val="A4B8D8C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E4345"/>
    <w:multiLevelType w:val="hybridMultilevel"/>
    <w:tmpl w:val="184C5E9A"/>
    <w:lvl w:ilvl="0" w:tplc="C6F8B8D6">
      <w:start w:val="1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7A4A37B2"/>
    <w:multiLevelType w:val="hybridMultilevel"/>
    <w:tmpl w:val="AAD0789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FD"/>
    <w:rsid w:val="00034C43"/>
    <w:rsid w:val="00095AEC"/>
    <w:rsid w:val="00097E13"/>
    <w:rsid w:val="000B0CF6"/>
    <w:rsid w:val="000C41B9"/>
    <w:rsid w:val="00107A9B"/>
    <w:rsid w:val="0014737B"/>
    <w:rsid w:val="00151407"/>
    <w:rsid w:val="002853C0"/>
    <w:rsid w:val="002C3F78"/>
    <w:rsid w:val="002D272D"/>
    <w:rsid w:val="002D4B97"/>
    <w:rsid w:val="003677DA"/>
    <w:rsid w:val="00407245"/>
    <w:rsid w:val="004720F4"/>
    <w:rsid w:val="0048319C"/>
    <w:rsid w:val="004B4750"/>
    <w:rsid w:val="004E42DF"/>
    <w:rsid w:val="005443CC"/>
    <w:rsid w:val="0059475C"/>
    <w:rsid w:val="00614550"/>
    <w:rsid w:val="00621228"/>
    <w:rsid w:val="00661403"/>
    <w:rsid w:val="006A780A"/>
    <w:rsid w:val="00750299"/>
    <w:rsid w:val="00767230"/>
    <w:rsid w:val="007A7D82"/>
    <w:rsid w:val="007B3943"/>
    <w:rsid w:val="007C768E"/>
    <w:rsid w:val="00844A69"/>
    <w:rsid w:val="008B0D89"/>
    <w:rsid w:val="009130CB"/>
    <w:rsid w:val="009603AB"/>
    <w:rsid w:val="0097463F"/>
    <w:rsid w:val="00987443"/>
    <w:rsid w:val="009E6156"/>
    <w:rsid w:val="00A426E9"/>
    <w:rsid w:val="00AA51C7"/>
    <w:rsid w:val="00AD7DE5"/>
    <w:rsid w:val="00AF2E2B"/>
    <w:rsid w:val="00B63218"/>
    <w:rsid w:val="00BE70FD"/>
    <w:rsid w:val="00BF31AB"/>
    <w:rsid w:val="00C35005"/>
    <w:rsid w:val="00CA212D"/>
    <w:rsid w:val="00D03A39"/>
    <w:rsid w:val="00D45DAF"/>
    <w:rsid w:val="00DA1D2E"/>
    <w:rsid w:val="00DB7FFC"/>
    <w:rsid w:val="00E350C4"/>
    <w:rsid w:val="00E5393C"/>
    <w:rsid w:val="00E81171"/>
    <w:rsid w:val="00F11D3D"/>
    <w:rsid w:val="00F6790B"/>
    <w:rsid w:val="00F80FA2"/>
    <w:rsid w:val="00FB064D"/>
    <w:rsid w:val="00FB3A5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AE6FB81"/>
  <w15:docId w15:val="{D7E3EAEC-153C-4993-9733-52E0FC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1C7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AA51C7"/>
    <w:pPr>
      <w:ind w:left="720"/>
      <w:contextualSpacing/>
    </w:pPr>
  </w:style>
  <w:style w:type="paragraph" w:styleId="Header">
    <w:name w:val="header"/>
    <w:basedOn w:val="Normal"/>
    <w:link w:val="HeaderChar"/>
    <w:rsid w:val="000C41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C41B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0C41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C41B9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81A700E7</Template>
  <TotalTime>2</TotalTime>
  <Pages>2</Pages>
  <Words>507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Tímaverkefni I fyrir FOR203</vt:lpstr>
    </vt:vector>
  </TitlesOfParts>
  <Company>Íslandsbanki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Tímaverkefni I fyrir FOR203</dc:title>
  <dc:creator>user</dc:creator>
  <cp:lastModifiedBy>Konráð Guðmundsson</cp:lastModifiedBy>
  <cp:revision>2</cp:revision>
  <dcterms:created xsi:type="dcterms:W3CDTF">2017-01-05T15:08:00Z</dcterms:created>
  <dcterms:modified xsi:type="dcterms:W3CDTF">2017-01-05T15:08:00Z</dcterms:modified>
</cp:coreProperties>
</file>